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F406" w14:textId="77777777" w:rsidR="00E37CC9" w:rsidRDefault="00000000">
      <w:pPr>
        <w:spacing w:afterLines="50" w:after="218" w:line="500" w:lineRule="exact"/>
        <w:jc w:val="center"/>
        <w:rPr>
          <w:rFonts w:ascii="方正小标宋简体" w:eastAsia="方正小标宋简体" w:hAnsi="黑体" w:cs="黑体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计算机信息</w:t>
      </w:r>
      <w:r>
        <w:rPr>
          <w:rFonts w:ascii="方正小标宋简体" w:eastAsia="方正小标宋简体" w:hAnsi="黑体" w:cs="黑体" w:hint="eastAsia"/>
          <w:sz w:val="36"/>
          <w:szCs w:val="36"/>
        </w:rPr>
        <w:t>山西工商学院本科生毕业论文（设计）成绩表</w:t>
      </w:r>
    </w:p>
    <w:tbl>
      <w:tblPr>
        <w:tblpPr w:leftFromText="180" w:rightFromText="180" w:vertAnchor="text" w:tblpXSpec="center" w:tblpY="1"/>
        <w:tblOverlap w:val="never"/>
        <w:tblW w:w="9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35"/>
        <w:gridCol w:w="157"/>
        <w:gridCol w:w="10"/>
        <w:gridCol w:w="464"/>
        <w:gridCol w:w="329"/>
        <w:gridCol w:w="403"/>
        <w:gridCol w:w="934"/>
        <w:gridCol w:w="215"/>
        <w:gridCol w:w="549"/>
        <w:gridCol w:w="1333"/>
        <w:gridCol w:w="366"/>
        <w:gridCol w:w="598"/>
        <w:gridCol w:w="735"/>
        <w:gridCol w:w="182"/>
        <w:gridCol w:w="183"/>
        <w:gridCol w:w="591"/>
        <w:gridCol w:w="1108"/>
      </w:tblGrid>
      <w:tr w:rsidR="00E37CC9" w14:paraId="59AE838E" w14:textId="77777777" w:rsidTr="00E62F25">
        <w:trPr>
          <w:trHeight w:hRule="exact" w:val="567"/>
        </w:trPr>
        <w:tc>
          <w:tcPr>
            <w:tcW w:w="1250" w:type="dxa"/>
            <w:gridSpan w:val="2"/>
            <w:shd w:val="clear" w:color="auto" w:fill="auto"/>
            <w:vAlign w:val="center"/>
          </w:tcPr>
          <w:p w14:paraId="12E357CF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学生姓名</w:t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6AC5A92" w14:textId="5360D03A" w:rsidR="00E37CC9" w:rsidRDefault="00E62F25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梁渲</w:t>
            </w:r>
          </w:p>
        </w:tc>
        <w:tc>
          <w:tcPr>
            <w:tcW w:w="1337" w:type="dxa"/>
            <w:gridSpan w:val="2"/>
            <w:shd w:val="clear" w:color="auto" w:fill="auto"/>
            <w:vAlign w:val="center"/>
          </w:tcPr>
          <w:p w14:paraId="0D1B59A0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专业</w:t>
            </w:r>
          </w:p>
        </w:tc>
        <w:tc>
          <w:tcPr>
            <w:tcW w:w="3061" w:type="dxa"/>
            <w:gridSpan w:val="5"/>
            <w:shd w:val="clear" w:color="auto" w:fill="auto"/>
            <w:vAlign w:val="center"/>
          </w:tcPr>
          <w:p w14:paraId="6D4A06A5" w14:textId="137CD75B" w:rsidR="00E37CC9" w:rsidRDefault="00E62F25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软件工程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4BEDD8A2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学号</w:t>
            </w:r>
          </w:p>
        </w:tc>
        <w:tc>
          <w:tcPr>
            <w:tcW w:w="2064" w:type="dxa"/>
            <w:gridSpan w:val="4"/>
            <w:shd w:val="clear" w:color="auto" w:fill="auto"/>
            <w:vAlign w:val="center"/>
          </w:tcPr>
          <w:p w14:paraId="7E9C9FE1" w14:textId="4F64CAF3" w:rsidR="00E37CC9" w:rsidRDefault="00E62F25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/>
                <w:sz w:val="24"/>
              </w:rPr>
              <w:t>019090640114</w:t>
            </w:r>
          </w:p>
        </w:tc>
      </w:tr>
      <w:tr w:rsidR="00E37CC9" w14:paraId="5F19C568" w14:textId="77777777" w:rsidTr="00E62F25">
        <w:trPr>
          <w:trHeight w:hRule="exact" w:val="567"/>
        </w:trPr>
        <w:tc>
          <w:tcPr>
            <w:tcW w:w="2210" w:type="dxa"/>
            <w:gridSpan w:val="6"/>
            <w:shd w:val="clear" w:color="auto" w:fill="auto"/>
            <w:vAlign w:val="center"/>
          </w:tcPr>
          <w:p w14:paraId="16F9D281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论文（设计）题目</w:t>
            </w:r>
          </w:p>
        </w:tc>
        <w:tc>
          <w:tcPr>
            <w:tcW w:w="7197" w:type="dxa"/>
            <w:gridSpan w:val="12"/>
            <w:shd w:val="clear" w:color="auto" w:fill="auto"/>
            <w:vAlign w:val="center"/>
          </w:tcPr>
          <w:p w14:paraId="090D5245" w14:textId="643D1FAD" w:rsidR="00E37CC9" w:rsidRDefault="00E62F25" w:rsidP="00E62F25">
            <w:pPr>
              <w:jc w:val="center"/>
              <w:rPr>
                <w:rFonts w:eastAsia="宋体"/>
                <w:sz w:val="24"/>
              </w:rPr>
            </w:pPr>
            <w:r w:rsidRPr="00E62F25">
              <w:rPr>
                <w:rFonts w:eastAsia="宋体" w:hint="eastAsia"/>
                <w:sz w:val="24"/>
              </w:rPr>
              <w:t>基于</w:t>
            </w:r>
            <w:r w:rsidRPr="00E62F25">
              <w:rPr>
                <w:rFonts w:eastAsia="宋体" w:hint="eastAsia"/>
                <w:sz w:val="24"/>
              </w:rPr>
              <w:t>Spring Boot</w:t>
            </w:r>
            <w:r w:rsidRPr="00E62F25">
              <w:rPr>
                <w:rFonts w:eastAsia="宋体" w:hint="eastAsia"/>
                <w:sz w:val="24"/>
              </w:rPr>
              <w:t>的</w:t>
            </w:r>
            <w:proofErr w:type="gramStart"/>
            <w:r w:rsidRPr="00E62F25">
              <w:rPr>
                <w:rFonts w:eastAsia="宋体" w:hint="eastAsia"/>
                <w:sz w:val="24"/>
              </w:rPr>
              <w:t>个人博客管理系统</w:t>
            </w:r>
            <w:proofErr w:type="gramEnd"/>
            <w:r w:rsidRPr="00E62F25">
              <w:rPr>
                <w:rFonts w:eastAsia="宋体" w:hint="eastAsia"/>
                <w:sz w:val="24"/>
              </w:rPr>
              <w:t>设计与实现</w:t>
            </w:r>
          </w:p>
        </w:tc>
      </w:tr>
      <w:tr w:rsidR="00E37CC9" w14:paraId="4CE7B083" w14:textId="77777777" w:rsidTr="00E62F25">
        <w:trPr>
          <w:trHeight w:hRule="exact" w:val="567"/>
        </w:trPr>
        <w:tc>
          <w:tcPr>
            <w:tcW w:w="1417" w:type="dxa"/>
            <w:gridSpan w:val="4"/>
            <w:shd w:val="clear" w:color="auto" w:fill="auto"/>
            <w:vAlign w:val="center"/>
          </w:tcPr>
          <w:p w14:paraId="7AB7044A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评分内容</w:t>
            </w:r>
          </w:p>
        </w:tc>
        <w:tc>
          <w:tcPr>
            <w:tcW w:w="6882" w:type="dxa"/>
            <w:gridSpan w:val="13"/>
            <w:shd w:val="clear" w:color="auto" w:fill="auto"/>
            <w:vAlign w:val="center"/>
          </w:tcPr>
          <w:p w14:paraId="5A2C7F18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具体要求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7814B16E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分值</w:t>
            </w:r>
          </w:p>
        </w:tc>
      </w:tr>
      <w:tr w:rsidR="00E37CC9" w14:paraId="3AAE4403" w14:textId="77777777" w:rsidTr="00E62F25">
        <w:trPr>
          <w:trHeight w:val="102"/>
        </w:trPr>
        <w:tc>
          <w:tcPr>
            <w:tcW w:w="1417" w:type="dxa"/>
            <w:gridSpan w:val="4"/>
            <w:shd w:val="clear" w:color="auto" w:fill="auto"/>
            <w:vAlign w:val="center"/>
          </w:tcPr>
          <w:p w14:paraId="6F6B6CA0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论文</w:t>
            </w:r>
          </w:p>
          <w:p w14:paraId="07332A91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（设计）</w:t>
            </w:r>
          </w:p>
          <w:p w14:paraId="50F4BAA4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质量</w:t>
            </w:r>
          </w:p>
        </w:tc>
        <w:tc>
          <w:tcPr>
            <w:tcW w:w="6882" w:type="dxa"/>
            <w:gridSpan w:val="13"/>
            <w:shd w:val="clear" w:color="auto" w:fill="auto"/>
            <w:vAlign w:val="center"/>
          </w:tcPr>
          <w:p w14:paraId="57A907BC" w14:textId="77777777" w:rsidR="00E37CC9" w:rsidRDefault="00000000" w:rsidP="00E62F25">
            <w:pPr>
              <w:spacing w:line="300" w:lineRule="exac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观点鲜明、条理清晰、结构严谨、论证能力强，论文表现出对实际问题有较强的分析能力和概括能力；</w:t>
            </w:r>
          </w:p>
          <w:p w14:paraId="0A9A8F31" w14:textId="77777777" w:rsidR="00E37CC9" w:rsidRDefault="00000000" w:rsidP="00E62F25">
            <w:pPr>
              <w:spacing w:line="300" w:lineRule="exac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设计、实验方案科学合理，工艺可行，推导正确或程序运行可靠。设计图纸质量高，标准使用规范；</w:t>
            </w:r>
          </w:p>
          <w:p w14:paraId="667400BF" w14:textId="77777777" w:rsidR="00E37CC9" w:rsidRDefault="00000000" w:rsidP="00E62F25">
            <w:pPr>
              <w:spacing w:line="300" w:lineRule="exact"/>
              <w:rPr>
                <w:rFonts w:eastAsia="宋体"/>
                <w:b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设计、作品主题鲜明，手法新颖，形式活泼，具有一定的思想深度和广度，能展示创作特色</w:t>
            </w:r>
            <w:r>
              <w:rPr>
                <w:rFonts w:eastAsia="宋体" w:hint="eastAsia"/>
                <w:sz w:val="21"/>
                <w:szCs w:val="21"/>
              </w:rPr>
              <w:t xml:space="preserve"> </w:t>
            </w:r>
            <w:r>
              <w:rPr>
                <w:rFonts w:eastAsia="宋体" w:hint="eastAsia"/>
                <w:sz w:val="21"/>
                <w:szCs w:val="21"/>
              </w:rPr>
              <w:t>视听艺术效果良好。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0B4D9733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1"/>
                <w:szCs w:val="21"/>
              </w:rPr>
              <w:t>30</w:t>
            </w:r>
          </w:p>
        </w:tc>
      </w:tr>
      <w:tr w:rsidR="00E37CC9" w14:paraId="78505246" w14:textId="77777777" w:rsidTr="00E62F25">
        <w:trPr>
          <w:trHeight w:val="755"/>
        </w:trPr>
        <w:tc>
          <w:tcPr>
            <w:tcW w:w="1417" w:type="dxa"/>
            <w:gridSpan w:val="4"/>
            <w:shd w:val="clear" w:color="auto" w:fill="auto"/>
            <w:vAlign w:val="center"/>
          </w:tcPr>
          <w:p w14:paraId="4A7401AE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答辩陈述</w:t>
            </w:r>
          </w:p>
        </w:tc>
        <w:tc>
          <w:tcPr>
            <w:tcW w:w="6882" w:type="dxa"/>
            <w:gridSpan w:val="13"/>
            <w:shd w:val="clear" w:color="auto" w:fill="auto"/>
            <w:vAlign w:val="center"/>
          </w:tcPr>
          <w:p w14:paraId="5F713AD7" w14:textId="77777777" w:rsidR="00E37CC9" w:rsidRDefault="00000000" w:rsidP="00E62F25">
            <w:pPr>
              <w:spacing w:line="300" w:lineRule="exac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能简明扼要地阐述论文的主要内容，思路清晰，制作答辩</w:t>
            </w:r>
            <w:r>
              <w:rPr>
                <w:rFonts w:eastAsia="宋体" w:hint="eastAsia"/>
                <w:sz w:val="21"/>
                <w:szCs w:val="21"/>
              </w:rPr>
              <w:t>PPT</w:t>
            </w:r>
            <w:r>
              <w:rPr>
                <w:rFonts w:eastAsia="宋体" w:hint="eastAsia"/>
                <w:sz w:val="21"/>
                <w:szCs w:val="21"/>
              </w:rPr>
              <w:t>，语言流畅，术语正确，实物（软件）演示顺畅。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15EB20A7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1"/>
                <w:szCs w:val="21"/>
              </w:rPr>
              <w:t>30</w:t>
            </w:r>
          </w:p>
        </w:tc>
      </w:tr>
      <w:tr w:rsidR="00E37CC9" w14:paraId="33A0DE0D" w14:textId="77777777" w:rsidTr="00E62F25">
        <w:trPr>
          <w:trHeight w:val="830"/>
        </w:trPr>
        <w:tc>
          <w:tcPr>
            <w:tcW w:w="1417" w:type="dxa"/>
            <w:gridSpan w:val="4"/>
            <w:shd w:val="clear" w:color="auto" w:fill="auto"/>
            <w:vAlign w:val="center"/>
          </w:tcPr>
          <w:p w14:paraId="3C713CB1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回答问题</w:t>
            </w:r>
          </w:p>
        </w:tc>
        <w:tc>
          <w:tcPr>
            <w:tcW w:w="6882" w:type="dxa"/>
            <w:gridSpan w:val="13"/>
            <w:shd w:val="clear" w:color="auto" w:fill="auto"/>
            <w:vAlign w:val="center"/>
          </w:tcPr>
          <w:p w14:paraId="5F32367A" w14:textId="77777777" w:rsidR="00E37CC9" w:rsidRDefault="00000000" w:rsidP="00E62F25">
            <w:pPr>
              <w:spacing w:line="300" w:lineRule="exac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能准确流利地回答各种问题，回答问题沉着冷静，言简意赅，重点突出，准确无误。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2460E0E8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1"/>
                <w:szCs w:val="21"/>
              </w:rPr>
              <w:t>40</w:t>
            </w:r>
          </w:p>
        </w:tc>
      </w:tr>
      <w:tr w:rsidR="00E37CC9" w14:paraId="1140ED03" w14:textId="77777777" w:rsidTr="00E62F25">
        <w:trPr>
          <w:trHeight w:hRule="exact" w:val="581"/>
        </w:trPr>
        <w:tc>
          <w:tcPr>
            <w:tcW w:w="9407" w:type="dxa"/>
            <w:gridSpan w:val="18"/>
            <w:shd w:val="clear" w:color="auto" w:fill="auto"/>
            <w:vAlign w:val="center"/>
          </w:tcPr>
          <w:p w14:paraId="3D737449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毕业答辩成绩记录</w:t>
            </w:r>
          </w:p>
        </w:tc>
      </w:tr>
      <w:tr w:rsidR="00E37CC9" w14:paraId="653F0474" w14:textId="77777777" w:rsidTr="0015667A">
        <w:trPr>
          <w:trHeight w:hRule="exact" w:val="850"/>
        </w:trPr>
        <w:tc>
          <w:tcPr>
            <w:tcW w:w="915" w:type="dxa"/>
            <w:shd w:val="clear" w:color="auto" w:fill="auto"/>
            <w:vAlign w:val="center"/>
          </w:tcPr>
          <w:p w14:paraId="02D1536D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4"/>
              </w:rPr>
              <w:t>成</w:t>
            </w:r>
            <w:r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绩</w:t>
            </w:r>
          </w:p>
        </w:tc>
        <w:tc>
          <w:tcPr>
            <w:tcW w:w="1698" w:type="dxa"/>
            <w:gridSpan w:val="6"/>
            <w:shd w:val="clear" w:color="auto" w:fill="auto"/>
            <w:vAlign w:val="center"/>
          </w:tcPr>
          <w:p w14:paraId="337A2D14" w14:textId="77777777" w:rsidR="00E37CC9" w:rsidRDefault="00000000" w:rsidP="00E62F25">
            <w:pPr>
              <w:jc w:val="lef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成员</w:t>
            </w:r>
            <w:r>
              <w:rPr>
                <w:rFonts w:eastAsia="宋体" w:hint="eastAsia"/>
                <w:sz w:val="21"/>
                <w:szCs w:val="21"/>
              </w:rPr>
              <w:t>1</w:t>
            </w:r>
            <w:r>
              <w:rPr>
                <w:rFonts w:eastAsia="宋体" w:hint="eastAsia"/>
                <w:sz w:val="21"/>
                <w:szCs w:val="21"/>
              </w:rPr>
              <w:t>：</w:t>
            </w:r>
          </w:p>
        </w:tc>
        <w:tc>
          <w:tcPr>
            <w:tcW w:w="1698" w:type="dxa"/>
            <w:gridSpan w:val="3"/>
            <w:shd w:val="clear" w:color="auto" w:fill="auto"/>
            <w:vAlign w:val="center"/>
          </w:tcPr>
          <w:p w14:paraId="71201FBF" w14:textId="77777777" w:rsidR="00E37CC9" w:rsidRDefault="00000000" w:rsidP="00E62F25">
            <w:pPr>
              <w:jc w:val="lef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成员</w:t>
            </w:r>
            <w:r>
              <w:rPr>
                <w:rFonts w:eastAsia="宋体" w:hint="eastAsia"/>
                <w:sz w:val="21"/>
                <w:szCs w:val="21"/>
              </w:rPr>
              <w:t>2</w:t>
            </w:r>
            <w:r>
              <w:rPr>
                <w:rFonts w:eastAsia="宋体" w:hint="eastAsia"/>
                <w:sz w:val="21"/>
                <w:szCs w:val="21"/>
              </w:rPr>
              <w:t>：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14:paraId="786EDE2A" w14:textId="77777777" w:rsidR="00E37CC9" w:rsidRDefault="00000000" w:rsidP="00E62F25">
            <w:pPr>
              <w:jc w:val="lef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成员</w:t>
            </w:r>
            <w:r>
              <w:rPr>
                <w:rFonts w:eastAsia="宋体" w:hint="eastAsia"/>
                <w:sz w:val="21"/>
                <w:szCs w:val="21"/>
              </w:rPr>
              <w:t>3</w:t>
            </w:r>
            <w:r>
              <w:rPr>
                <w:rFonts w:eastAsia="宋体" w:hint="eastAsia"/>
                <w:sz w:val="21"/>
                <w:szCs w:val="21"/>
              </w:rPr>
              <w:t>：</w:t>
            </w:r>
          </w:p>
        </w:tc>
        <w:tc>
          <w:tcPr>
            <w:tcW w:w="1698" w:type="dxa"/>
            <w:gridSpan w:val="4"/>
            <w:shd w:val="clear" w:color="auto" w:fill="auto"/>
            <w:vAlign w:val="center"/>
          </w:tcPr>
          <w:p w14:paraId="504DF428" w14:textId="77777777" w:rsidR="00E37CC9" w:rsidRDefault="00000000" w:rsidP="00E62F25">
            <w:pPr>
              <w:jc w:val="lef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成员</w:t>
            </w:r>
            <w:r>
              <w:rPr>
                <w:rFonts w:eastAsia="宋体" w:hint="eastAsia"/>
                <w:sz w:val="21"/>
                <w:szCs w:val="21"/>
              </w:rPr>
              <w:t>4</w:t>
            </w:r>
            <w:r>
              <w:rPr>
                <w:rFonts w:eastAsia="宋体" w:hint="eastAsia"/>
                <w:sz w:val="21"/>
                <w:szCs w:val="21"/>
              </w:rPr>
              <w:t>：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14:paraId="599C88F5" w14:textId="77777777" w:rsidR="00E37CC9" w:rsidRDefault="00000000" w:rsidP="00E62F25">
            <w:pPr>
              <w:jc w:val="left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成员</w:t>
            </w:r>
            <w:r>
              <w:rPr>
                <w:rFonts w:eastAsia="宋体" w:hint="eastAsia"/>
                <w:sz w:val="21"/>
                <w:szCs w:val="21"/>
              </w:rPr>
              <w:t>5</w:t>
            </w:r>
            <w:r>
              <w:rPr>
                <w:rFonts w:eastAsia="宋体" w:hint="eastAsia"/>
                <w:sz w:val="21"/>
                <w:szCs w:val="21"/>
              </w:rPr>
              <w:t>：</w:t>
            </w:r>
          </w:p>
        </w:tc>
      </w:tr>
      <w:tr w:rsidR="00E37CC9" w14:paraId="10AF4269" w14:textId="77777777" w:rsidTr="0015667A">
        <w:trPr>
          <w:trHeight w:hRule="exact" w:val="850"/>
        </w:trPr>
        <w:tc>
          <w:tcPr>
            <w:tcW w:w="915" w:type="dxa"/>
            <w:shd w:val="clear" w:color="auto" w:fill="auto"/>
            <w:vAlign w:val="center"/>
          </w:tcPr>
          <w:p w14:paraId="3D9AD418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4"/>
              </w:rPr>
              <w:t>签</w:t>
            </w:r>
            <w:r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字</w:t>
            </w:r>
          </w:p>
        </w:tc>
        <w:tc>
          <w:tcPr>
            <w:tcW w:w="1698" w:type="dxa"/>
            <w:gridSpan w:val="6"/>
            <w:shd w:val="clear" w:color="auto" w:fill="auto"/>
            <w:vAlign w:val="center"/>
          </w:tcPr>
          <w:p w14:paraId="77C78384" w14:textId="77777777" w:rsidR="00E37CC9" w:rsidRDefault="00E37CC9" w:rsidP="00E62F25">
            <w:pPr>
              <w:jc w:val="left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1698" w:type="dxa"/>
            <w:gridSpan w:val="3"/>
            <w:shd w:val="clear" w:color="auto" w:fill="auto"/>
            <w:vAlign w:val="center"/>
          </w:tcPr>
          <w:p w14:paraId="3C0D6740" w14:textId="77777777" w:rsidR="00E37CC9" w:rsidRDefault="00E37CC9" w:rsidP="00E62F25">
            <w:pPr>
              <w:jc w:val="left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14:paraId="693EC54F" w14:textId="77777777" w:rsidR="00E37CC9" w:rsidRDefault="00E37CC9" w:rsidP="00E62F25">
            <w:pPr>
              <w:jc w:val="left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1698" w:type="dxa"/>
            <w:gridSpan w:val="4"/>
            <w:shd w:val="clear" w:color="auto" w:fill="auto"/>
            <w:vAlign w:val="center"/>
          </w:tcPr>
          <w:p w14:paraId="28245758" w14:textId="77777777" w:rsidR="00E37CC9" w:rsidRDefault="00E37CC9" w:rsidP="00E62F25">
            <w:pPr>
              <w:jc w:val="left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14:paraId="1537972C" w14:textId="29F526CE" w:rsidR="00E37CC9" w:rsidRDefault="00E37CC9" w:rsidP="00E62F25">
            <w:pPr>
              <w:jc w:val="left"/>
              <w:rPr>
                <w:rFonts w:eastAsia="宋体"/>
                <w:sz w:val="21"/>
                <w:szCs w:val="21"/>
              </w:rPr>
            </w:pPr>
          </w:p>
        </w:tc>
      </w:tr>
      <w:tr w:rsidR="00E37CC9" w14:paraId="0918078A" w14:textId="77777777" w:rsidTr="00E62F25">
        <w:trPr>
          <w:trHeight w:hRule="exact" w:val="800"/>
        </w:trPr>
        <w:tc>
          <w:tcPr>
            <w:tcW w:w="2210" w:type="dxa"/>
            <w:gridSpan w:val="6"/>
            <w:shd w:val="clear" w:color="auto" w:fill="auto"/>
            <w:vAlign w:val="center"/>
          </w:tcPr>
          <w:p w14:paraId="2E937E4D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4"/>
              </w:rPr>
              <w:t>毕业答辩成绩</w:t>
            </w:r>
          </w:p>
        </w:tc>
        <w:tc>
          <w:tcPr>
            <w:tcW w:w="7197" w:type="dxa"/>
            <w:gridSpan w:val="12"/>
            <w:shd w:val="clear" w:color="auto" w:fill="auto"/>
            <w:vAlign w:val="center"/>
          </w:tcPr>
          <w:p w14:paraId="6B6126BD" w14:textId="77777777" w:rsidR="00E37CC9" w:rsidRDefault="00E37CC9" w:rsidP="00E62F25">
            <w:pPr>
              <w:jc w:val="left"/>
              <w:rPr>
                <w:rFonts w:eastAsia="宋体"/>
                <w:sz w:val="21"/>
                <w:szCs w:val="21"/>
              </w:rPr>
            </w:pPr>
          </w:p>
        </w:tc>
      </w:tr>
      <w:tr w:rsidR="00E37CC9" w14:paraId="06F79439" w14:textId="77777777" w:rsidTr="00E62F25">
        <w:trPr>
          <w:trHeight w:hRule="exact" w:val="588"/>
        </w:trPr>
        <w:tc>
          <w:tcPr>
            <w:tcW w:w="9407" w:type="dxa"/>
            <w:gridSpan w:val="18"/>
            <w:shd w:val="clear" w:color="auto" w:fill="auto"/>
            <w:vAlign w:val="center"/>
          </w:tcPr>
          <w:p w14:paraId="79E5FBBE" w14:textId="77777777" w:rsidR="00E37CC9" w:rsidRDefault="00000000" w:rsidP="00E62F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4"/>
              </w:rPr>
              <w:t>毕业论文（设计）成绩</w:t>
            </w:r>
            <w:r>
              <w:rPr>
                <w:rFonts w:eastAsia="宋体" w:hint="eastAsia"/>
                <w:sz w:val="24"/>
              </w:rPr>
              <w:t xml:space="preserve"> </w:t>
            </w:r>
          </w:p>
        </w:tc>
      </w:tr>
      <w:tr w:rsidR="00E37CC9" w14:paraId="0AADA611" w14:textId="77777777" w:rsidTr="0015667A">
        <w:trPr>
          <w:trHeight w:hRule="exact" w:val="850"/>
        </w:trPr>
        <w:tc>
          <w:tcPr>
            <w:tcW w:w="1881" w:type="dxa"/>
            <w:gridSpan w:val="5"/>
            <w:shd w:val="clear" w:color="auto" w:fill="auto"/>
            <w:vAlign w:val="center"/>
          </w:tcPr>
          <w:p w14:paraId="62FE0D45" w14:textId="77777777" w:rsidR="00E37CC9" w:rsidRDefault="00000000" w:rsidP="0015667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指导教师成绩</w:t>
            </w:r>
            <w:r>
              <w:rPr>
                <w:rFonts w:eastAsia="宋体" w:hint="eastAsia"/>
                <w:sz w:val="24"/>
              </w:rPr>
              <w:br/>
            </w:r>
            <w:r>
              <w:rPr>
                <w:rFonts w:eastAsia="宋体" w:hint="eastAsia"/>
                <w:sz w:val="24"/>
              </w:rPr>
              <w:t>（</w:t>
            </w:r>
            <w:r>
              <w:rPr>
                <w:rFonts w:eastAsia="宋体" w:hint="eastAsia"/>
                <w:sz w:val="24"/>
              </w:rPr>
              <w:t>30%</w:t>
            </w:r>
            <w:r>
              <w:rPr>
                <w:rFonts w:eastAsia="宋体" w:hint="eastAsia"/>
                <w:sz w:val="24"/>
              </w:rPr>
              <w:t>）</w:t>
            </w:r>
          </w:p>
        </w:tc>
        <w:tc>
          <w:tcPr>
            <w:tcW w:w="1881" w:type="dxa"/>
            <w:gridSpan w:val="4"/>
            <w:shd w:val="clear" w:color="auto" w:fill="auto"/>
            <w:vAlign w:val="center"/>
          </w:tcPr>
          <w:p w14:paraId="4750039B" w14:textId="77777777" w:rsidR="00E37CC9" w:rsidRDefault="00000000" w:rsidP="0015667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评阅教师成绩</w:t>
            </w:r>
            <w:r>
              <w:rPr>
                <w:rFonts w:eastAsia="宋体" w:hint="eastAsia"/>
                <w:sz w:val="24"/>
              </w:rPr>
              <w:br/>
            </w:r>
            <w:r>
              <w:rPr>
                <w:rFonts w:eastAsia="宋体" w:hint="eastAsia"/>
                <w:sz w:val="24"/>
              </w:rPr>
              <w:t>（</w:t>
            </w:r>
            <w:r>
              <w:rPr>
                <w:rFonts w:eastAsia="宋体" w:hint="eastAsia"/>
                <w:sz w:val="24"/>
              </w:rPr>
              <w:t>30%</w:t>
            </w:r>
            <w:r>
              <w:rPr>
                <w:rFonts w:eastAsia="宋体" w:hint="eastAsia"/>
                <w:sz w:val="24"/>
              </w:rPr>
              <w:t>）</w:t>
            </w:r>
          </w:p>
        </w:tc>
        <w:tc>
          <w:tcPr>
            <w:tcW w:w="1882" w:type="dxa"/>
            <w:gridSpan w:val="2"/>
            <w:shd w:val="clear" w:color="auto" w:fill="auto"/>
            <w:vAlign w:val="center"/>
          </w:tcPr>
          <w:p w14:paraId="63A72E98" w14:textId="77777777" w:rsidR="00E37CC9" w:rsidRDefault="00000000" w:rsidP="0015667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毕业答辩成绩</w:t>
            </w:r>
          </w:p>
          <w:p w14:paraId="1FB35C88" w14:textId="77777777" w:rsidR="00E37CC9" w:rsidRDefault="00000000" w:rsidP="0015667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（</w:t>
            </w:r>
            <w:r>
              <w:rPr>
                <w:rFonts w:eastAsia="宋体" w:hint="eastAsia"/>
                <w:sz w:val="24"/>
              </w:rPr>
              <w:t>40%</w:t>
            </w:r>
            <w:r>
              <w:rPr>
                <w:rFonts w:eastAsia="宋体" w:hint="eastAsia"/>
                <w:sz w:val="24"/>
              </w:rPr>
              <w:t>）</w:t>
            </w:r>
          </w:p>
        </w:tc>
        <w:tc>
          <w:tcPr>
            <w:tcW w:w="1881" w:type="dxa"/>
            <w:gridSpan w:val="4"/>
            <w:shd w:val="clear" w:color="auto" w:fill="auto"/>
            <w:vAlign w:val="center"/>
          </w:tcPr>
          <w:p w14:paraId="3EF182AE" w14:textId="77777777" w:rsidR="00E37CC9" w:rsidRDefault="00000000" w:rsidP="0015667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总成绩</w:t>
            </w:r>
          </w:p>
          <w:p w14:paraId="522F2CAB" w14:textId="77777777" w:rsidR="00E37CC9" w:rsidRDefault="00000000" w:rsidP="0015667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（百分制）</w:t>
            </w:r>
          </w:p>
        </w:tc>
        <w:tc>
          <w:tcPr>
            <w:tcW w:w="1882" w:type="dxa"/>
            <w:gridSpan w:val="3"/>
            <w:shd w:val="clear" w:color="auto" w:fill="auto"/>
            <w:vAlign w:val="center"/>
          </w:tcPr>
          <w:p w14:paraId="76D185B1" w14:textId="77777777" w:rsidR="00E37CC9" w:rsidRDefault="00000000" w:rsidP="0015667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总成绩</w:t>
            </w:r>
          </w:p>
          <w:p w14:paraId="5F02D4E1" w14:textId="77777777" w:rsidR="00E37CC9" w:rsidRDefault="00000000" w:rsidP="0015667A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（等级制）</w:t>
            </w:r>
          </w:p>
        </w:tc>
      </w:tr>
      <w:tr w:rsidR="00E37CC9" w14:paraId="2C0805AE" w14:textId="77777777" w:rsidTr="0015667A">
        <w:trPr>
          <w:trHeight w:hRule="exact" w:val="850"/>
        </w:trPr>
        <w:tc>
          <w:tcPr>
            <w:tcW w:w="1881" w:type="dxa"/>
            <w:gridSpan w:val="5"/>
            <w:shd w:val="clear" w:color="auto" w:fill="auto"/>
            <w:vAlign w:val="center"/>
          </w:tcPr>
          <w:p w14:paraId="42C883FC" w14:textId="77777777" w:rsidR="00E37CC9" w:rsidRDefault="00E37CC9" w:rsidP="0015667A">
            <w:pPr>
              <w:jc w:val="center"/>
              <w:rPr>
                <w:rFonts w:eastAsia="宋体"/>
                <w:sz w:val="24"/>
              </w:rPr>
            </w:pPr>
          </w:p>
        </w:tc>
        <w:tc>
          <w:tcPr>
            <w:tcW w:w="1881" w:type="dxa"/>
            <w:gridSpan w:val="4"/>
            <w:shd w:val="clear" w:color="auto" w:fill="auto"/>
            <w:vAlign w:val="center"/>
          </w:tcPr>
          <w:p w14:paraId="217C4206" w14:textId="77777777" w:rsidR="00E37CC9" w:rsidRDefault="00E37CC9" w:rsidP="0015667A">
            <w:pPr>
              <w:jc w:val="center"/>
              <w:rPr>
                <w:rFonts w:eastAsia="宋体"/>
                <w:sz w:val="24"/>
              </w:rPr>
            </w:pPr>
          </w:p>
        </w:tc>
        <w:tc>
          <w:tcPr>
            <w:tcW w:w="1882" w:type="dxa"/>
            <w:gridSpan w:val="2"/>
            <w:shd w:val="clear" w:color="auto" w:fill="auto"/>
            <w:vAlign w:val="center"/>
          </w:tcPr>
          <w:p w14:paraId="36FDB41A" w14:textId="77777777" w:rsidR="00E37CC9" w:rsidRDefault="00E37CC9" w:rsidP="0015667A">
            <w:pPr>
              <w:jc w:val="center"/>
              <w:rPr>
                <w:rFonts w:eastAsia="宋体"/>
                <w:sz w:val="24"/>
              </w:rPr>
            </w:pPr>
          </w:p>
        </w:tc>
        <w:tc>
          <w:tcPr>
            <w:tcW w:w="1881" w:type="dxa"/>
            <w:gridSpan w:val="4"/>
            <w:shd w:val="clear" w:color="auto" w:fill="auto"/>
            <w:vAlign w:val="center"/>
          </w:tcPr>
          <w:p w14:paraId="3DF30DB5" w14:textId="77777777" w:rsidR="00E37CC9" w:rsidRDefault="00E37CC9" w:rsidP="0015667A">
            <w:pPr>
              <w:jc w:val="center"/>
              <w:rPr>
                <w:rFonts w:eastAsia="宋体"/>
                <w:sz w:val="24"/>
              </w:rPr>
            </w:pPr>
          </w:p>
        </w:tc>
        <w:tc>
          <w:tcPr>
            <w:tcW w:w="1882" w:type="dxa"/>
            <w:gridSpan w:val="3"/>
            <w:shd w:val="clear" w:color="auto" w:fill="auto"/>
            <w:vAlign w:val="center"/>
          </w:tcPr>
          <w:p w14:paraId="30619E70" w14:textId="77777777" w:rsidR="00E37CC9" w:rsidRDefault="00E37CC9" w:rsidP="0015667A">
            <w:pPr>
              <w:jc w:val="center"/>
              <w:rPr>
                <w:rFonts w:eastAsia="宋体"/>
                <w:sz w:val="24"/>
              </w:rPr>
            </w:pPr>
          </w:p>
        </w:tc>
      </w:tr>
      <w:tr w:rsidR="00E37CC9" w14:paraId="35FF7ECF" w14:textId="77777777" w:rsidTr="00E62F25">
        <w:trPr>
          <w:trHeight w:val="1859"/>
        </w:trPr>
        <w:tc>
          <w:tcPr>
            <w:tcW w:w="1407" w:type="dxa"/>
            <w:gridSpan w:val="3"/>
            <w:shd w:val="clear" w:color="auto" w:fill="auto"/>
            <w:vAlign w:val="center"/>
          </w:tcPr>
          <w:p w14:paraId="4ACEB9A1" w14:textId="77777777" w:rsidR="00E37CC9" w:rsidRDefault="00000000" w:rsidP="00E62F2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答辩委员会意见</w:t>
            </w:r>
          </w:p>
        </w:tc>
        <w:tc>
          <w:tcPr>
            <w:tcW w:w="8000" w:type="dxa"/>
            <w:gridSpan w:val="15"/>
            <w:shd w:val="clear" w:color="auto" w:fill="auto"/>
            <w:vAlign w:val="bottom"/>
          </w:tcPr>
          <w:p w14:paraId="77B43206" w14:textId="77777777" w:rsidR="00E37CC9" w:rsidRDefault="00E37CC9" w:rsidP="00E62F25">
            <w:pPr>
              <w:rPr>
                <w:rFonts w:eastAsia="宋体"/>
                <w:sz w:val="24"/>
              </w:rPr>
            </w:pPr>
          </w:p>
          <w:p w14:paraId="56EFF688" w14:textId="77777777" w:rsidR="00E37CC9" w:rsidRDefault="00E37CC9" w:rsidP="00E62F25">
            <w:pPr>
              <w:rPr>
                <w:rFonts w:eastAsia="宋体"/>
                <w:sz w:val="24"/>
              </w:rPr>
            </w:pPr>
          </w:p>
          <w:p w14:paraId="4ED19E0A" w14:textId="77777777" w:rsidR="00E37CC9" w:rsidRDefault="00E37CC9" w:rsidP="00E62F25">
            <w:pPr>
              <w:rPr>
                <w:rFonts w:eastAsia="宋体"/>
                <w:sz w:val="24"/>
              </w:rPr>
            </w:pPr>
          </w:p>
          <w:p w14:paraId="5AA8CF48" w14:textId="77777777" w:rsidR="00E37CC9" w:rsidRDefault="00000000" w:rsidP="00E62F25">
            <w:pPr>
              <w:ind w:right="1016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 xml:space="preserve">                           </w:t>
            </w:r>
            <w:r>
              <w:rPr>
                <w:rFonts w:eastAsia="宋体" w:hint="eastAsia"/>
                <w:sz w:val="24"/>
              </w:rPr>
              <w:t>答辩委员会主任签字：</w:t>
            </w:r>
          </w:p>
          <w:p w14:paraId="1924DB58" w14:textId="77777777" w:rsidR="00E37CC9" w:rsidRDefault="00000000" w:rsidP="00E62F25">
            <w:pPr>
              <w:ind w:right="254"/>
              <w:jc w:val="righ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年</w:t>
            </w:r>
            <w:r>
              <w:rPr>
                <w:rFonts w:eastAsia="宋体" w:hint="eastAsia"/>
                <w:sz w:val="24"/>
              </w:rPr>
              <w:t xml:space="preserve">   </w:t>
            </w:r>
            <w:r>
              <w:rPr>
                <w:rFonts w:eastAsia="宋体" w:hint="eastAsia"/>
                <w:sz w:val="24"/>
              </w:rPr>
              <w:t>月</w:t>
            </w:r>
            <w:r>
              <w:rPr>
                <w:rFonts w:eastAsia="宋体" w:hint="eastAsia"/>
                <w:sz w:val="24"/>
              </w:rPr>
              <w:t xml:space="preserve">   </w:t>
            </w:r>
            <w:r>
              <w:rPr>
                <w:rFonts w:eastAsia="宋体" w:hint="eastAsia"/>
                <w:sz w:val="24"/>
              </w:rPr>
              <w:t>日</w:t>
            </w:r>
          </w:p>
        </w:tc>
      </w:tr>
    </w:tbl>
    <w:p w14:paraId="25B09BC0" w14:textId="77777777" w:rsidR="00E37CC9" w:rsidRDefault="00E37CC9">
      <w:pPr>
        <w:pStyle w:val="bg"/>
        <w:ind w:rightChars="400" w:right="1280" w:firstLineChars="0" w:firstLine="0"/>
        <w:jc w:val="left"/>
      </w:pPr>
    </w:p>
    <w:sectPr w:rsidR="00E37CC9">
      <w:footerReference w:type="default" r:id="rId7"/>
      <w:pgSz w:w="11906" w:h="16838"/>
      <w:pgMar w:top="1417" w:right="1247" w:bottom="1417" w:left="1417" w:header="851" w:footer="992" w:gutter="0"/>
      <w:pgNumType w:fmt="numberInDash" w:start="1"/>
      <w:cols w:space="0"/>
      <w:docGrid w:type="lines"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EF8E6" w14:textId="77777777" w:rsidR="003F7903" w:rsidRDefault="003F7903">
      <w:r>
        <w:separator/>
      </w:r>
    </w:p>
  </w:endnote>
  <w:endnote w:type="continuationSeparator" w:id="0">
    <w:p w14:paraId="43989F2B" w14:textId="77777777" w:rsidR="003F7903" w:rsidRDefault="003F7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BAA0" w14:textId="77777777" w:rsidR="00E37CC9" w:rsidRDefault="00E37CC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F53F5" w14:textId="77777777" w:rsidR="003F7903" w:rsidRDefault="003F7903">
      <w:r>
        <w:separator/>
      </w:r>
    </w:p>
  </w:footnote>
  <w:footnote w:type="continuationSeparator" w:id="0">
    <w:p w14:paraId="6573E742" w14:textId="77777777" w:rsidR="003F7903" w:rsidRDefault="003F7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attachedTemplate r:id="rId1"/>
  <w:defaultTabStop w:val="420"/>
  <w:drawingGridVerticalSpacing w:val="219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IxOWMyNmM0ZDJjNTczMWY0ZTRkZjhjYWFiZjAwODIifQ=="/>
  </w:docVars>
  <w:rsids>
    <w:rsidRoot w:val="58D832CC"/>
    <w:rsid w:val="0015667A"/>
    <w:rsid w:val="00334178"/>
    <w:rsid w:val="003F7903"/>
    <w:rsid w:val="00854B6A"/>
    <w:rsid w:val="00856496"/>
    <w:rsid w:val="00D87ED4"/>
    <w:rsid w:val="00E37CC9"/>
    <w:rsid w:val="00E62F25"/>
    <w:rsid w:val="00FF0123"/>
    <w:rsid w:val="01AC1178"/>
    <w:rsid w:val="01E23652"/>
    <w:rsid w:val="02444EE0"/>
    <w:rsid w:val="02C14048"/>
    <w:rsid w:val="036C4E97"/>
    <w:rsid w:val="03E96B94"/>
    <w:rsid w:val="05160992"/>
    <w:rsid w:val="05EE4FB2"/>
    <w:rsid w:val="05FC0FE3"/>
    <w:rsid w:val="060749DE"/>
    <w:rsid w:val="06203D56"/>
    <w:rsid w:val="067C063E"/>
    <w:rsid w:val="06FC37D2"/>
    <w:rsid w:val="07DC10E8"/>
    <w:rsid w:val="082208C1"/>
    <w:rsid w:val="084C0507"/>
    <w:rsid w:val="08BE71C0"/>
    <w:rsid w:val="09441EAD"/>
    <w:rsid w:val="098E4308"/>
    <w:rsid w:val="09942BA7"/>
    <w:rsid w:val="0A0D1CE9"/>
    <w:rsid w:val="0B611D9C"/>
    <w:rsid w:val="0BEC185E"/>
    <w:rsid w:val="0E58206F"/>
    <w:rsid w:val="0FC30926"/>
    <w:rsid w:val="10AA2DC6"/>
    <w:rsid w:val="118E0881"/>
    <w:rsid w:val="128E068F"/>
    <w:rsid w:val="12F26131"/>
    <w:rsid w:val="13566852"/>
    <w:rsid w:val="13D30CA9"/>
    <w:rsid w:val="149C762E"/>
    <w:rsid w:val="1516448A"/>
    <w:rsid w:val="17413C2B"/>
    <w:rsid w:val="17633006"/>
    <w:rsid w:val="18710D96"/>
    <w:rsid w:val="19C66791"/>
    <w:rsid w:val="19F2178C"/>
    <w:rsid w:val="1B5561CB"/>
    <w:rsid w:val="1B7B07A6"/>
    <w:rsid w:val="1BEA509B"/>
    <w:rsid w:val="1D5C297A"/>
    <w:rsid w:val="1D896A8E"/>
    <w:rsid w:val="1DFD79FD"/>
    <w:rsid w:val="1FD638B9"/>
    <w:rsid w:val="20C4798F"/>
    <w:rsid w:val="213B5825"/>
    <w:rsid w:val="22025C6D"/>
    <w:rsid w:val="229E409A"/>
    <w:rsid w:val="240D7F6A"/>
    <w:rsid w:val="245578F5"/>
    <w:rsid w:val="26223BD4"/>
    <w:rsid w:val="26480EFF"/>
    <w:rsid w:val="2650484A"/>
    <w:rsid w:val="26937B31"/>
    <w:rsid w:val="279C6B5D"/>
    <w:rsid w:val="28A1208B"/>
    <w:rsid w:val="28AA7E86"/>
    <w:rsid w:val="28C4245F"/>
    <w:rsid w:val="28D633BF"/>
    <w:rsid w:val="28FD794C"/>
    <w:rsid w:val="29915D92"/>
    <w:rsid w:val="2ACA3F5B"/>
    <w:rsid w:val="2ADF29F7"/>
    <w:rsid w:val="2C0650E4"/>
    <w:rsid w:val="2CC934AC"/>
    <w:rsid w:val="2E227B82"/>
    <w:rsid w:val="2EC17F35"/>
    <w:rsid w:val="2F5F1AFB"/>
    <w:rsid w:val="2F6A3EB1"/>
    <w:rsid w:val="314A72F9"/>
    <w:rsid w:val="31654BB1"/>
    <w:rsid w:val="31C1631A"/>
    <w:rsid w:val="32074348"/>
    <w:rsid w:val="323E7B2F"/>
    <w:rsid w:val="32AD3DFB"/>
    <w:rsid w:val="33E10803"/>
    <w:rsid w:val="345512CA"/>
    <w:rsid w:val="35A81235"/>
    <w:rsid w:val="3688139F"/>
    <w:rsid w:val="36ED5B50"/>
    <w:rsid w:val="381A2408"/>
    <w:rsid w:val="390E2B4E"/>
    <w:rsid w:val="39607CAB"/>
    <w:rsid w:val="39615045"/>
    <w:rsid w:val="397F0533"/>
    <w:rsid w:val="39C33866"/>
    <w:rsid w:val="3AFB5336"/>
    <w:rsid w:val="3C3A2B55"/>
    <w:rsid w:val="3CFA4F20"/>
    <w:rsid w:val="3F410A91"/>
    <w:rsid w:val="3F5913BA"/>
    <w:rsid w:val="405C3823"/>
    <w:rsid w:val="419A1C80"/>
    <w:rsid w:val="421002F8"/>
    <w:rsid w:val="4242395B"/>
    <w:rsid w:val="429C21DF"/>
    <w:rsid w:val="430409AB"/>
    <w:rsid w:val="43D014AB"/>
    <w:rsid w:val="43D420A9"/>
    <w:rsid w:val="445374E8"/>
    <w:rsid w:val="44836E79"/>
    <w:rsid w:val="450D2506"/>
    <w:rsid w:val="46294F4F"/>
    <w:rsid w:val="472F5831"/>
    <w:rsid w:val="49374B2C"/>
    <w:rsid w:val="49926C22"/>
    <w:rsid w:val="4A797233"/>
    <w:rsid w:val="4AF05C50"/>
    <w:rsid w:val="4D546DA6"/>
    <w:rsid w:val="4E4124A4"/>
    <w:rsid w:val="4E5B6BDA"/>
    <w:rsid w:val="4EC25AE5"/>
    <w:rsid w:val="5146337A"/>
    <w:rsid w:val="515F469B"/>
    <w:rsid w:val="53B05698"/>
    <w:rsid w:val="554110DC"/>
    <w:rsid w:val="55424EE8"/>
    <w:rsid w:val="556A335C"/>
    <w:rsid w:val="563D5353"/>
    <w:rsid w:val="567907EE"/>
    <w:rsid w:val="56B32E88"/>
    <w:rsid w:val="57DE4F0B"/>
    <w:rsid w:val="58054AF5"/>
    <w:rsid w:val="580A39DB"/>
    <w:rsid w:val="58D832CC"/>
    <w:rsid w:val="5AD567B4"/>
    <w:rsid w:val="5B0E1698"/>
    <w:rsid w:val="5B87384C"/>
    <w:rsid w:val="5D206487"/>
    <w:rsid w:val="5D8C34AB"/>
    <w:rsid w:val="5F1A2399"/>
    <w:rsid w:val="5FC0623D"/>
    <w:rsid w:val="60F10378"/>
    <w:rsid w:val="61862AA1"/>
    <w:rsid w:val="61FC114C"/>
    <w:rsid w:val="62D1221C"/>
    <w:rsid w:val="63AD67C4"/>
    <w:rsid w:val="644542CD"/>
    <w:rsid w:val="67265FE5"/>
    <w:rsid w:val="69462B43"/>
    <w:rsid w:val="696E2262"/>
    <w:rsid w:val="69C33BB9"/>
    <w:rsid w:val="6A510103"/>
    <w:rsid w:val="6A8F50E7"/>
    <w:rsid w:val="6B140881"/>
    <w:rsid w:val="6B9E0A74"/>
    <w:rsid w:val="6D535020"/>
    <w:rsid w:val="6DC63920"/>
    <w:rsid w:val="6E1814A6"/>
    <w:rsid w:val="6FDA6101"/>
    <w:rsid w:val="702A797B"/>
    <w:rsid w:val="70A17C26"/>
    <w:rsid w:val="71633F1D"/>
    <w:rsid w:val="71ED6E50"/>
    <w:rsid w:val="72142F5F"/>
    <w:rsid w:val="725B252F"/>
    <w:rsid w:val="73914357"/>
    <w:rsid w:val="73D14B06"/>
    <w:rsid w:val="73D923F7"/>
    <w:rsid w:val="74344B2E"/>
    <w:rsid w:val="74521D95"/>
    <w:rsid w:val="7482548F"/>
    <w:rsid w:val="76560D96"/>
    <w:rsid w:val="769F3AE2"/>
    <w:rsid w:val="77BA52C5"/>
    <w:rsid w:val="78B20842"/>
    <w:rsid w:val="78BD545A"/>
    <w:rsid w:val="792B696B"/>
    <w:rsid w:val="798B2A6C"/>
    <w:rsid w:val="7A1F4327"/>
    <w:rsid w:val="7A417F11"/>
    <w:rsid w:val="7B406762"/>
    <w:rsid w:val="7B454A50"/>
    <w:rsid w:val="7D8723E4"/>
    <w:rsid w:val="7DE513C1"/>
    <w:rsid w:val="7E3318B3"/>
    <w:rsid w:val="7E956AC3"/>
    <w:rsid w:val="7EFE27C0"/>
    <w:rsid w:val="7F3C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6BCB5"/>
  <w15:docId w15:val="{86BD9C7D-9771-4E67-8BA9-7D199CAB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6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qFormat/>
    <w:rPr>
      <w:color w:val="333333"/>
      <w:u w:val="none"/>
    </w:rPr>
  </w:style>
  <w:style w:type="character" w:styleId="a8">
    <w:name w:val="Hyperlink"/>
    <w:basedOn w:val="a0"/>
    <w:qFormat/>
    <w:rPr>
      <w:color w:val="333333"/>
      <w:u w:val="none"/>
    </w:rPr>
  </w:style>
  <w:style w:type="paragraph" w:customStyle="1" w:styleId="a9">
    <w:name w:val="正文格式"/>
    <w:basedOn w:val="a"/>
    <w:qFormat/>
    <w:pPr>
      <w:spacing w:line="400" w:lineRule="exact"/>
      <w:ind w:firstLineChars="200" w:firstLine="480"/>
    </w:pPr>
    <w:rPr>
      <w:rFonts w:ascii="楷体" w:eastAsia="楷体" w:hAnsi="楷体" w:cs="仿宋_GB2312"/>
      <w:sz w:val="24"/>
    </w:rPr>
  </w:style>
  <w:style w:type="paragraph" w:customStyle="1" w:styleId="bg">
    <w:name w:val="bg正文"/>
    <w:basedOn w:val="a"/>
    <w:qFormat/>
    <w:pPr>
      <w:spacing w:line="500" w:lineRule="exact"/>
      <w:ind w:firstLineChars="200" w:firstLine="640"/>
    </w:pPr>
    <w:rPr>
      <w:rFonts w:eastAsia="仿宋"/>
      <w:sz w:val="28"/>
    </w:rPr>
  </w:style>
  <w:style w:type="paragraph" w:customStyle="1" w:styleId="vsbcontentend">
    <w:name w:val="vsbcontent_end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bg1">
    <w:name w:val="bg1"/>
    <w:basedOn w:val="bg"/>
    <w:next w:val="bg"/>
    <w:qFormat/>
    <w:pPr>
      <w:outlineLvl w:val="0"/>
    </w:pPr>
    <w:rPr>
      <w:b/>
      <w:sz w:val="30"/>
    </w:rPr>
  </w:style>
  <w:style w:type="paragraph" w:customStyle="1" w:styleId="bg2">
    <w:name w:val="bg2"/>
    <w:basedOn w:val="bg"/>
    <w:next w:val="bg"/>
    <w:qFormat/>
    <w:pPr>
      <w:outlineLvl w:val="1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265F0-9AB9-442E-BEE4-A7F199353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想你孤单的回忆</dc:creator>
  <cp:lastModifiedBy>liang xuan</cp:lastModifiedBy>
  <cp:revision>4</cp:revision>
  <dcterms:created xsi:type="dcterms:W3CDTF">2018-05-31T08:50:00Z</dcterms:created>
  <dcterms:modified xsi:type="dcterms:W3CDTF">2023-05-23T04:28:00Z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E3AED1A78B9C4EFB876127769652123E_13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2023-05-22T15:21:30Z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7830948b-24bd-403a-87cf-92f8636f920c</vt:lpwstr>
  </property>
  <property fmtid="{D5CDD505-2E9C-101B-9397-08002B2CF9AE}" pid="9" name="MSIP_Label_defa4170-0d19-0005-0004-bc88714345d2_ActionId">
    <vt:lpwstr>3159813a-d691-429b-be52-7704dddc3cb0</vt:lpwstr>
  </property>
  <property fmtid="{D5CDD505-2E9C-101B-9397-08002B2CF9AE}" pid="10" name="MSIP_Label_defa4170-0d19-0005-0004-bc88714345d2_ContentBits">
    <vt:lpwstr>0</vt:lpwstr>
  </property>
</Properties>
</file>